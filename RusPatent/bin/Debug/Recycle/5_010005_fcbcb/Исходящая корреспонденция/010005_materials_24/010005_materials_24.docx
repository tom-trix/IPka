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AB" w:rsidRPr="00433240" w:rsidRDefault="00433240" w:rsidP="001C3CDB">
      <w:pPr>
        <w:spacing w:line="360" w:lineRule="auto"/>
        <w:ind w:firstLine="539"/>
        <w:jc w:val="both"/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</w:t>
      </w: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sectPr w:rsidR="009730AB" w:rsidSect="00AA3B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7BC" w:rsidRDefault="009957BC">
      <w:r>
        <w:separator/>
      </w:r>
    </w:p>
  </w:endnote>
  <w:endnote w:type="continuationSeparator" w:id="0">
    <w:p w:rsidR="009957BC" w:rsidRDefault="0099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39HrP24Dl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36B" w:rsidRDefault="008533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36B" w:rsidRDefault="0085336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C" w:rsidRPr="00F45736" w:rsidRDefault="00362B2C">
    <w:pPr>
      <w:pStyle w:val="a4"/>
      <w:tabs>
        <w:tab w:val="clear" w:pos="4677"/>
        <w:tab w:val="clear" w:pos="9355"/>
        <w:tab w:val="right" w:pos="9720"/>
      </w:tabs>
      <w:rPr>
        <w:rFonts w:ascii="C39HrP24DlTt" w:hAnsi="C39HrP24DlTt"/>
        <w:sz w:val="40"/>
        <w:lang w:val="en-US"/>
      </w:rPr>
    </w:pPr>
    <w:r>
      <w:rPr>
        <w:rFonts w:ascii="Arial Narrow" w:hAnsi="Arial Narrow"/>
        <w:lang w:val="en-US"/>
      </w:rPr>
      <w:tab/>
    </w:r>
    <w:bookmarkStart w:id="1" w:name="AF81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7BC" w:rsidRDefault="009957BC">
      <w:r>
        <w:separator/>
      </w:r>
    </w:p>
  </w:footnote>
  <w:footnote w:type="continuationSeparator" w:id="0">
    <w:p w:rsidR="009957BC" w:rsidRDefault="00995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36B" w:rsidRDefault="008533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803"/>
      <w:gridCol w:w="3097"/>
    </w:tblGrid>
    <w:tr w:rsidR="00362B2C" w:rsidRPr="00E206A6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85336B" w:rsidRDefault="0085336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Заявка на изобретение № , Заявитель:</w:t>
          </w:r>
        </w:p>
        <w:p w:rsidR="0085336B" w:rsidRDefault="0085336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Наш № 010005</w:t>
          </w:r>
        </w:p>
        <w:p w:rsidR="00362B2C" w:rsidRDefault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Представитель заявителя: </w:t>
          </w:r>
          <w:r w:rsidRPr="00F45736">
            <w:rPr>
              <w:rFonts w:ascii="Arial Narrow" w:hAnsi="Arial Narrow" w:cs="Courier New"/>
              <w:b/>
            </w:rPr>
            <w:t>Калиниченко А.Л.</w:t>
          </w:r>
          <w:r>
            <w:rPr>
              <w:rFonts w:ascii="Arial Narrow" w:hAnsi="Arial Narrow" w:cs="Courier New"/>
            </w:rPr>
            <w:t xml:space="preserve"> , тел.: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E206A6" w:rsidRDefault="00362B2C">
          <w:pPr>
            <w:jc w:val="center"/>
            <w:rPr>
              <w:rFonts w:ascii="Arial Narrow" w:hAnsi="Arial Narrow" w:cs="Courier New"/>
              <w:b/>
            </w:rPr>
          </w:pPr>
        </w:p>
      </w:tc>
    </w:tr>
    <w:tr w:rsidR="00362B2C" w:rsidRPr="009730AB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E206A6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A11D94" w:rsidP="00A11D94">
          <w:pPr>
            <w:jc w:val="right"/>
            <w:rPr>
              <w:rFonts w:ascii="Arial Narrow" w:hAnsi="Arial Narrow" w:cs="Courier New"/>
            </w:rPr>
          </w:pPr>
          <w:r>
            <w:t xml:space="preserve">стр.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85336B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из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85336B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rFonts w:ascii="Arial Narrow" w:hAnsi="Arial Narrow" w:cs="Courier New"/>
            </w:rPr>
            <w:t>.</w:t>
          </w:r>
        </w:p>
      </w:tc>
    </w:tr>
  </w:tbl>
  <w:p w:rsidR="00362B2C" w:rsidRPr="009730AB" w:rsidRDefault="00362B2C">
    <w:pPr>
      <w:pStyle w:val="a3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03"/>
      <w:gridCol w:w="3097"/>
    </w:tblGrid>
    <w:tr w:rsidR="00362B2C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Заявка на </w:t>
          </w:r>
          <w:r w:rsidR="0011611D">
            <w:rPr>
              <w:rFonts w:ascii="Arial Narrow" w:hAnsi="Arial Narrow" w:cs="Courier New"/>
            </w:rPr>
            <w:t>^патент или товарный знак или программу ЭВМ или Базу данных^</w:t>
          </w:r>
          <w:r w:rsidR="0011611D" w:rsidRPr="0011611D">
            <w:rPr>
              <w:rFonts w:ascii="Arial Narrow" w:hAnsi="Arial Narrow" w:cs="Courier New"/>
            </w:rPr>
            <w:t xml:space="preserve"> </w:t>
          </w:r>
          <w:r>
            <w:rPr>
              <w:rFonts w:ascii="Arial Narrow" w:hAnsi="Arial Narrow" w:cs="Courier New"/>
            </w:rPr>
            <w:t xml:space="preserve">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номер заявки в Роспатенте</w:t>
          </w:r>
          <w:r w:rsidR="00433240">
            <w:rPr>
              <w:rFonts w:ascii="Arial Narrow" w:hAnsi="Arial Narrow" w:cs="Courier New"/>
              <w:b/>
            </w:rPr>
            <w:t xml:space="preserve"> или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Наш 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внутренний номер заявки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Default="009730AB" w:rsidP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Представитель заявителя</w:t>
          </w:r>
          <w:r w:rsidR="00362B2C">
            <w:rPr>
              <w:rFonts w:ascii="Arial Narrow" w:hAnsi="Arial Narrow" w:cs="Courier New"/>
            </w:rPr>
            <w:t>:</w:t>
          </w:r>
          <w:r>
            <w:rPr>
              <w:rFonts w:ascii="Arial Narrow" w:hAnsi="Arial Narrow" w:cs="Courier New"/>
            </w:rPr>
            <w:t xml:space="preserve"> </w:t>
          </w:r>
          <w:r w:rsidR="00362B2C" w:rsidRPr="00F45736">
            <w:rPr>
              <w:rFonts w:ascii="Arial Narrow" w:hAnsi="Arial Narrow" w:cs="Courier New"/>
              <w:b/>
            </w:rPr>
            <w:t>Калиниченко А.Л.</w:t>
          </w:r>
          <w:r w:rsidR="00362B2C">
            <w:rPr>
              <w:rFonts w:ascii="Arial Narrow" w:hAnsi="Arial Narrow" w:cs="Courier New"/>
            </w:rPr>
            <w:t xml:space="preserve"> , тел.:</w:t>
          </w:r>
          <w:r>
            <w:rPr>
              <w:rFonts w:ascii="Arial Narrow" w:hAnsi="Arial Narrow" w:cs="Courier New"/>
            </w:rPr>
            <w:t xml:space="preserve">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Default="00362B2C">
          <w:pPr>
            <w:jc w:val="center"/>
            <w:rPr>
              <w:rFonts w:ascii="Arial Narrow" w:hAnsi="Arial Narrow" w:cs="Courier New"/>
            </w:rPr>
          </w:pPr>
        </w:p>
      </w:tc>
    </w:tr>
    <w:tr w:rsidR="00362B2C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362B2C" w:rsidP="009730AB">
          <w:pPr>
            <w:jc w:val="right"/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№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Style w:val="a7"/>
              <w:rFonts w:ascii="Arial Narrow" w:hAnsi="Arial Narrow"/>
            </w:rPr>
            <w:t xml:space="preserve"> из 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всего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Fonts w:ascii="Arial Narrow" w:hAnsi="Arial Narrow" w:cs="Courier New"/>
            </w:rPr>
            <w:t xml:space="preserve"> </w:t>
          </w:r>
        </w:p>
      </w:tc>
    </w:tr>
  </w:tbl>
  <w:p w:rsidR="00362B2C" w:rsidRDefault="00362B2C">
    <w:pPr>
      <w:pStyle w:val="a3"/>
      <w:rPr>
        <w:rFonts w:ascii="Arial Narrow" w:hAnsi="Arial Narr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D94"/>
    <w:rsid w:val="00065CB5"/>
    <w:rsid w:val="0011611D"/>
    <w:rsid w:val="001C3CDB"/>
    <w:rsid w:val="00362B2C"/>
    <w:rsid w:val="00433240"/>
    <w:rsid w:val="005318C7"/>
    <w:rsid w:val="00656B32"/>
    <w:rsid w:val="00723551"/>
    <w:rsid w:val="007247F3"/>
    <w:rsid w:val="00824D82"/>
    <w:rsid w:val="0085336B"/>
    <w:rsid w:val="009730AB"/>
    <w:rsid w:val="009957BC"/>
    <w:rsid w:val="009C0AC0"/>
    <w:rsid w:val="00A11D94"/>
    <w:rsid w:val="00A51D4D"/>
    <w:rsid w:val="00AA3BEB"/>
    <w:rsid w:val="00B83DA0"/>
    <w:rsid w:val="00BB2833"/>
    <w:rsid w:val="00E206A6"/>
    <w:rsid w:val="00E36803"/>
    <w:rsid w:val="00E963C3"/>
    <w:rsid w:val="00EA3B04"/>
    <w:rsid w:val="00F025C4"/>
    <w:rsid w:val="00F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C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a5">
    <w:name w:val="Классы"/>
    <w:basedOn w:val="a"/>
    <w:pPr>
      <w:ind w:left="1440" w:hanging="1440"/>
    </w:pPr>
    <w:rPr>
      <w:sz w:val="20"/>
      <w:szCs w:val="20"/>
      <w:lang w:val="en-US"/>
    </w:rPr>
  </w:style>
  <w:style w:type="paragraph" w:customStyle="1" w:styleId="1">
    <w:name w:val="Классы_1"/>
    <w:basedOn w:val="a"/>
    <w:pPr>
      <w:ind w:left="2291" w:right="284" w:hanging="1440"/>
    </w:pPr>
    <w:rPr>
      <w:szCs w:val="20"/>
    </w:rPr>
  </w:style>
  <w:style w:type="paragraph" w:customStyle="1" w:styleId="2">
    <w:name w:val="Стиль2"/>
    <w:basedOn w:val="a"/>
    <w:pPr>
      <w:ind w:left="284"/>
    </w:pPr>
    <w:rPr>
      <w:szCs w:val="20"/>
    </w:rPr>
  </w:style>
  <w:style w:type="paragraph" w:customStyle="1" w:styleId="a6">
    <w:name w:val="Заявление"/>
    <w:basedOn w:val="a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Balloon Text"/>
    <w:basedOn w:val="a"/>
    <w:link w:val="a9"/>
    <w:rsid w:val="009730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73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Произвольное письмо.dotx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033475</vt:lpstr>
    </vt:vector>
  </TitlesOfParts>
  <Company>G&amp;P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033475</dc:title>
  <dc:subject>Letter's Template</dc:subject>
  <dc:creator>Tom-Trix</dc:creator>
  <cp:lastModifiedBy>Tom-Trix</cp:lastModifiedBy>
  <cp:revision>2</cp:revision>
  <cp:lastPrinted>2002-09-03T09:38:00Z</cp:lastPrinted>
  <dcterms:created xsi:type="dcterms:W3CDTF">2011-11-11T18:53:00Z</dcterms:created>
  <dcterms:modified xsi:type="dcterms:W3CDTF">2011-11-11T18:53:00Z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kk_id">
    <vt:i4>5566986</vt:i4>
  </property>
  <property fmtid="{D5CDD505-2E9C-101B-9397-08002B2CF9AE}" pid="3" name="ReadOnly">
    <vt:i4>0</vt:i4>
  </property>
  <property fmtid="{D5CDD505-2E9C-101B-9397-08002B2CF9AE}" pid="4" name="NeedArch">
    <vt:i4>0</vt:i4>
  </property>
  <property fmtid="{D5CDD505-2E9C-101B-9397-08002B2CF9AE}" pid="5" name="email">
    <vt:lpwstr/>
  </property>
  <property fmtid="{D5CDD505-2E9C-101B-9397-08002B2CF9AE}" pid="6" name="Fax">
    <vt:lpwstr/>
  </property>
  <property fmtid="{D5CDD505-2E9C-101B-9397-08002B2CF9AE}" pid="7" name="IsInvoice">
    <vt:i4>0</vt:i4>
  </property>
  <property fmtid="{D5CDD505-2E9C-101B-9397-08002B2CF9AE}" pid="8" name="wasPrinted">
    <vt:i4>0</vt:i4>
  </property>
  <property fmtid="{D5CDD505-2E9C-101B-9397-08002B2CF9AE}" pid="9" name="wasArched">
    <vt:i4>0</vt:i4>
  </property>
</Properties>
</file>