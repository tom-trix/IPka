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7F" w:rsidRDefault="00D5237F" w:rsidP="00D5237F">
      <w:pPr>
        <w:spacing w:line="360" w:lineRule="auto"/>
        <w:ind w:firstLine="539"/>
        <w:jc w:val="center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ХОДАТАЙСТВО О ВЫДАЧЕ Патента</w:t>
      </w:r>
    </w:p>
    <w:p w:rsidR="00D5237F" w:rsidRDefault="00D5237F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После получения решения экспертизы от 16.03.2012 по заявке № 4455 на полезную модель Заявитель оплатил пошлину, согласно пункту п. 1.14 Приложения к положению о патентных и иных пошлинах и просит зарегистрировать полезную модель, согласно указанной заявке, и выдать патент.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Документ, подтверждающий оплату пошлины</w:t>
      </w:r>
      <w:r w:rsidR="00242148" w:rsidRPr="00242148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прилагается.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D5237F" w:rsidRDefault="00D5237F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Дата: 09.03.2012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C4D39" w:rsidRP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Представитель Заявителя __________________________________________</w:t>
      </w:r>
      <w:r w:rsidR="00B71383">
        <w:rPr>
          <w:rFonts w:ascii="Arial Narrow" w:hAnsi="Arial Narrow"/>
        </w:rPr>
        <w:t>Алексей Калиниченко</w:t>
      </w:r>
      <w:r>
        <w:rPr>
          <w:rFonts w:ascii="Arial Narrow" w:hAnsi="Arial Narrow"/>
        </w:rPr>
        <w:t xml:space="preserve"> 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5B2F89">
      <w:pPr>
        <w:spacing w:line="360" w:lineRule="auto"/>
        <w:jc w:val="both"/>
        <w:rPr>
          <w:rFonts w:ascii="Arial Narrow" w:hAnsi="Arial Narrow"/>
        </w:rPr>
      </w:pPr>
    </w:p>
    <w:sectPr w:rsidR="009730AB" w:rsidSect="00D64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3A2" w:rsidRDefault="001A33A2">
      <w:r>
        <w:separator/>
      </w:r>
    </w:p>
  </w:endnote>
  <w:endnote w:type="continuationSeparator" w:id="0">
    <w:p w:rsidR="001A33A2" w:rsidRDefault="001A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7F" w:rsidRDefault="00D523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7F" w:rsidRDefault="00D5237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3A2" w:rsidRDefault="001A33A2">
      <w:r>
        <w:separator/>
      </w:r>
    </w:p>
  </w:footnote>
  <w:footnote w:type="continuationSeparator" w:id="0">
    <w:p w:rsidR="001A33A2" w:rsidRDefault="001A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37F" w:rsidRDefault="00D523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D5237F" w:rsidRDefault="00D5237F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полезную модель № 4455</w:t>
          </w:r>
        </w:p>
        <w:p w:rsidR="00D5237F" w:rsidRDefault="00D5237F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020079</w:t>
          </w:r>
        </w:p>
        <w:p w:rsidR="00D5237F" w:rsidRDefault="00D5237F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Дата вынесения решения: 16.03.2012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  <w:b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7"/>
            </w:rPr>
            <w:t>е</w:t>
          </w: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  <w:lang w:val="en-US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4B47E8" w:rsidP="004B47E8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D5237F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D5237F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4"/>
      <w:gridCol w:w="3096"/>
    </w:tblGrid>
    <w:tr w:rsidR="00362B2C" w:rsidTr="005B2F89">
      <w:trPr>
        <w:cantSplit/>
      </w:trPr>
      <w:tc>
        <w:tcPr>
          <w:tcW w:w="6804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4A3A12">
            <w:rPr>
              <w:rFonts w:ascii="Arial Narrow" w:hAnsi="Arial Narrow" w:cs="Courier New"/>
            </w:rPr>
            <w:t>^изобретение или полезную модель или промышл</w:t>
          </w:r>
          <w:r w:rsidR="000C4D39">
            <w:rPr>
              <w:rFonts w:ascii="Arial Narrow" w:hAnsi="Arial Narrow" w:cs="Courier New"/>
            </w:rPr>
            <w:t>енный образец или товарный знак</w:t>
          </w:r>
          <w:r w:rsidR="004A3A12">
            <w:rPr>
              <w:rFonts w:ascii="Arial Narrow" w:hAnsi="Arial Narrow" w:cs="Courier New"/>
            </w:rPr>
            <w:t xml:space="preserve">^ </w:t>
          </w:r>
          <w:r w:rsidR="005B2F89">
            <w:rPr>
              <w:rFonts w:ascii="Arial Narrow" w:hAnsi="Arial Narrow" w:cs="Courier New"/>
            </w:rPr>
            <w:t xml:space="preserve">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  <w:b/>
            </w:rPr>
          </w:pPr>
          <w:r>
            <w:rPr>
              <w:rFonts w:ascii="Arial Narrow" w:hAnsi="Arial Narrow" w:cs="Courier New"/>
            </w:rPr>
            <w:t xml:space="preserve">Дата вынесения </w:t>
          </w:r>
          <w:r w:rsidR="005B2F89">
            <w:rPr>
              <w:rFonts w:ascii="Arial Narrow" w:hAnsi="Arial Narrow" w:cs="Courier New"/>
            </w:rPr>
            <w:t>решения</w:t>
          </w:r>
          <w:r>
            <w:rPr>
              <w:rFonts w:ascii="Arial Narrow" w:hAnsi="Arial Narrow" w:cs="Courier New"/>
            </w:rPr>
            <w:t>:</w:t>
          </w:r>
          <w:r w:rsidR="009730AB">
            <w:rPr>
              <w:rFonts w:ascii="Arial Narrow" w:hAnsi="Arial Narrow" w:cs="Courier New"/>
            </w:rPr>
            <w:t xml:space="preserve"> </w:t>
          </w:r>
          <w:r w:rsidR="009730AB" w:rsidRPr="009730AB">
            <w:rPr>
              <w:rFonts w:ascii="Arial Narrow" w:hAnsi="Arial Narrow" w:cs="Courier New"/>
              <w:b/>
            </w:rPr>
            <w:t xml:space="preserve">^дата вынесения </w:t>
          </w:r>
          <w:r w:rsidR="005B2F89">
            <w:rPr>
              <w:rFonts w:ascii="Arial Narrow" w:hAnsi="Arial Narrow" w:cs="Courier New"/>
              <w:b/>
            </w:rPr>
            <w:t>решения о выдаче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6"/>
            </w:rPr>
            <w:t>е</w:t>
          </w:r>
        </w:p>
      </w:tc>
    </w:tr>
    <w:tr w:rsidR="00362B2C" w:rsidTr="005B2F89">
      <w:trPr>
        <w:cantSplit/>
      </w:trPr>
      <w:tc>
        <w:tcPr>
          <w:tcW w:w="6804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7E8"/>
    <w:rsid w:val="00065CB5"/>
    <w:rsid w:val="000C4D39"/>
    <w:rsid w:val="00186A90"/>
    <w:rsid w:val="001A33A2"/>
    <w:rsid w:val="001C3CDB"/>
    <w:rsid w:val="00242148"/>
    <w:rsid w:val="002E2F88"/>
    <w:rsid w:val="00362B2C"/>
    <w:rsid w:val="00437E03"/>
    <w:rsid w:val="0049477F"/>
    <w:rsid w:val="004A3A12"/>
    <w:rsid w:val="004B47E8"/>
    <w:rsid w:val="005B2F89"/>
    <w:rsid w:val="005C3A81"/>
    <w:rsid w:val="005D01D9"/>
    <w:rsid w:val="005E6294"/>
    <w:rsid w:val="00652F97"/>
    <w:rsid w:val="00723551"/>
    <w:rsid w:val="00795F40"/>
    <w:rsid w:val="009730AB"/>
    <w:rsid w:val="009800F4"/>
    <w:rsid w:val="009C0AC0"/>
    <w:rsid w:val="00B71383"/>
    <w:rsid w:val="00B83DA0"/>
    <w:rsid w:val="00BF3D74"/>
    <w:rsid w:val="00D5237F"/>
    <w:rsid w:val="00D6442C"/>
    <w:rsid w:val="00D70A97"/>
    <w:rsid w:val="00E36803"/>
    <w:rsid w:val="00F42F10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Ходатайство о выдаче.dotx</Template>
  <TotalTime>0</TotalTime>
  <Pages>1</Pages>
  <Words>54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2012-03-09T14:15:00Z</dcterms:created>
  <dcterms:modified xsi:type="dcterms:W3CDTF">2012-03-09T14:15:00Z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